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sdtContentLocked"/>
        <w:group/>
      </w:sdtPr>
      <w:sdtEndPr/>
      <w:sdtContent>
        <w:sdt>
          <w:sdtPr>
            <w:alias w:val="Post Title"/>
            <w:id w:val="89512082"/>
            <w:placeholder>
              <w:docPart w:val="89512082"/>
            </w:placeholder>
            <w:dataBinding w:xpath="/ns0:BlogPostInfo/ns0:PostTitle" w:storeItemID="{5F329CAD-B019-4FA6-9FEF-74898909AD20}"/>
            <w:text/>
          </w:sdtPr>
          <w:sdtEndPr/>
          <w:sdtContent>
            <w:p w:rsidR="004F52C7" w:rsidRDefault="00DD316E">
              <w:pPr>
                <w:pStyle w:val="Publishwithline"/>
              </w:pPr>
              <w:r>
                <w:t>3D Graphics and BC Basic</w:t>
              </w:r>
            </w:p>
          </w:sdtContent>
        </w:sdt>
        <w:p w:rsidR="004F52C7" w:rsidRDefault="004F52C7">
          <w:pPr>
            <w:pStyle w:val="underline"/>
          </w:pPr>
        </w:p>
        <w:p w:rsidR="004F52C7" w:rsidRDefault="002234B5">
          <w:pPr>
            <w:pStyle w:val="PadderBetweenControlandBody"/>
          </w:pPr>
        </w:p>
      </w:sdtContent>
    </w:sdt>
    <w:p w:rsidR="00DD316E" w:rsidRDefault="00DD316E" w:rsidP="00DD316E">
      <w:r>
        <w:t xml:space="preserve">BC Basic includes simple commands to draw lines and figures in 3D. </w:t>
      </w:r>
    </w:p>
    <w:p w:rsidR="003070FE" w:rsidRPr="00665C4D" w:rsidRDefault="003070FE" w:rsidP="00DD316E">
      <w:r>
        <w:t xml:space="preserve">The starting point for all 3D object is the </w:t>
      </w:r>
      <w:r>
        <w:rPr>
          <w:i/>
        </w:rPr>
        <w:t>World</w:t>
      </w:r>
      <w:r>
        <w:t xml:space="preserve"> which contains a </w:t>
      </w:r>
      <w:r w:rsidR="00E11A52">
        <w:rPr>
          <w:i/>
        </w:rPr>
        <w:t xml:space="preserve">Container </w:t>
      </w:r>
      <w:r>
        <w:t xml:space="preserve">called the </w:t>
      </w:r>
      <w:proofErr w:type="spellStart"/>
      <w:r w:rsidR="00E11A52">
        <w:rPr>
          <w:i/>
        </w:rPr>
        <w:t>WorldContainer</w:t>
      </w:r>
      <w:proofErr w:type="spellEnd"/>
      <w:r w:rsidR="00665C4D">
        <w:t>.</w:t>
      </w:r>
    </w:p>
    <w:p w:rsidR="00160BE5" w:rsidRPr="00DD316E" w:rsidRDefault="00DD316E" w:rsidP="00DD316E">
      <w:r>
        <w:t xml:space="preserve">There are a series of graphics </w:t>
      </w:r>
      <w:r>
        <w:rPr>
          <w:i/>
        </w:rPr>
        <w:t>primitives</w:t>
      </w:r>
      <w:r>
        <w:t xml:space="preserve"> like the Line and Cylinder.  Each of these primitives can be added to the overall </w:t>
      </w:r>
      <w:proofErr w:type="spellStart"/>
      <w:r w:rsidR="003070FE">
        <w:rPr>
          <w:i/>
        </w:rPr>
        <w:t>World</w:t>
      </w:r>
      <w:r w:rsidR="00E11A52">
        <w:rPr>
          <w:i/>
        </w:rPr>
        <w:t>Container</w:t>
      </w:r>
      <w:proofErr w:type="spellEnd"/>
      <w:r w:rsidR="00E11A52">
        <w:t xml:space="preserve"> (or really any container)</w:t>
      </w:r>
      <w:r>
        <w:t>.</w:t>
      </w:r>
      <w:r w:rsidR="00160BE5">
        <w:t xml:space="preserve">  Missing primitive include plane, cube and 3dgraph</w:t>
      </w:r>
      <w:r w:rsidR="00C37FB8">
        <w:t xml:space="preserve"> (TODO)</w:t>
      </w:r>
    </w:p>
    <w:p w:rsidR="00DD316E" w:rsidRDefault="00DD316E" w:rsidP="00DD316E">
      <w:r>
        <w:t xml:space="preserve">You can also add in a </w:t>
      </w:r>
      <w:r w:rsidR="003070FE" w:rsidRPr="003070FE">
        <w:rPr>
          <w:i/>
        </w:rPr>
        <w:t>Container</w:t>
      </w:r>
      <w:r>
        <w:t>.  The neat thing about a position is that you can move and rotate it.  You can poin</w:t>
      </w:r>
      <w:r w:rsidR="00086AE6">
        <w:t>t a position at any other object</w:t>
      </w:r>
      <w:r w:rsidR="00C37FB8">
        <w:t xml:space="preserve"> (TODO)</w:t>
      </w:r>
      <w:r w:rsidR="00086AE6">
        <w:t>.</w:t>
      </w:r>
    </w:p>
    <w:p w:rsidR="00DD316E" w:rsidRDefault="00DD316E" w:rsidP="00DD316E">
      <w:r>
        <w:t>You can edit each primitive and, for example, give it a new color.</w:t>
      </w:r>
      <w:bookmarkStart w:id="0" w:name="_GoBack"/>
      <w:bookmarkEnd w:id="0"/>
    </w:p>
    <w:p w:rsidR="00DD316E" w:rsidRDefault="00DD316E" w:rsidP="00DD316E">
      <w:r>
        <w:t xml:space="preserve">Inside the </w:t>
      </w:r>
      <w:r>
        <w:rPr>
          <w:i/>
        </w:rPr>
        <w:t>display</w:t>
      </w:r>
      <w:r>
        <w:t xml:space="preserve"> you can move around.  The display supports several screen types: Normal, </w:t>
      </w:r>
      <w:proofErr w:type="spellStart"/>
      <w:r>
        <w:t>RedGreen</w:t>
      </w:r>
      <w:proofErr w:type="spellEnd"/>
      <w:r>
        <w:t xml:space="preserve"> and Cardboard.  </w:t>
      </w:r>
      <w:r w:rsidR="00DB6802">
        <w:t>(all TODO)</w:t>
      </w:r>
    </w:p>
    <w:p w:rsidR="00771EDC" w:rsidRDefault="00F45FB5" w:rsidP="00DD316E">
      <w:r>
        <w:t xml:space="preserve">You can set the </w:t>
      </w:r>
      <w:r w:rsidR="00496111">
        <w:t xml:space="preserve">background color (TODO), the ambient light </w:t>
      </w:r>
      <w:r w:rsidR="00C37FB8">
        <w:t xml:space="preserve">(TODO) </w:t>
      </w:r>
      <w:r w:rsidR="00496111">
        <w:t xml:space="preserve">and the </w:t>
      </w:r>
      <w:r w:rsidR="00C37FB8">
        <w:t>scene light</w:t>
      </w:r>
      <w:r w:rsidR="00496111">
        <w:t xml:space="preserve"> (which is directional and can be placed on a container)</w:t>
      </w:r>
      <w:r w:rsidR="00C37FB8">
        <w:t>(IP)</w:t>
      </w:r>
      <w:r w:rsidR="00496111">
        <w:t>.  Unlike other systems, BC BASIC 3D graphics lets you pick from a variety of color schemes – for example, you can pick from a 1920’</w:t>
      </w:r>
      <w:r w:rsidR="00EF6207">
        <w:t>s palette, etc.</w:t>
      </w:r>
    </w:p>
    <w:p w:rsidR="00DD316E" w:rsidRDefault="00DD316E" w:rsidP="00DD316E">
      <w:r w:rsidRPr="00DB6802">
        <w:rPr>
          <w:b/>
        </w:rPr>
        <w:t>Example</w:t>
      </w:r>
      <w:r>
        <w:t>: hello world.  In this simplest possible example we draw a cylinder at the center of the screen.</w:t>
      </w:r>
      <w:r w:rsidR="00D46C93">
        <w:t xml:space="preserve">  The cylinder will have a radius of 10 units and will be position in the middle of the space.</w:t>
      </w:r>
    </w:p>
    <w:p w:rsidR="00D46C93" w:rsidRDefault="004477CB" w:rsidP="00DD316E">
      <w:r>
        <w:t>g</w:t>
      </w:r>
      <w:r w:rsidR="00D46C93">
        <w:t xml:space="preserve"> = </w:t>
      </w:r>
      <w:proofErr w:type="spellStart"/>
      <w:r w:rsidR="00D46C93">
        <w:t>Graphics.World</w:t>
      </w:r>
      <w:proofErr w:type="spellEnd"/>
      <w:r>
        <w:br/>
      </w:r>
      <w:proofErr w:type="spellStart"/>
      <w:r w:rsidR="00D46C93">
        <w:t>g.AddCylinder</w:t>
      </w:r>
      <w:proofErr w:type="spellEnd"/>
      <w:r w:rsidR="00D46C93">
        <w:t xml:space="preserve"> (</w:t>
      </w:r>
      <w:r>
        <w:t>10)</w:t>
      </w:r>
    </w:p>
    <w:p w:rsidR="00086AE6" w:rsidRPr="00086AE6" w:rsidRDefault="00086AE6" w:rsidP="00086AE6">
      <w:r w:rsidRPr="00DB6802">
        <w:rPr>
          <w:b/>
        </w:rPr>
        <w:t>Example</w:t>
      </w:r>
      <w:r w:rsidR="00844EB2" w:rsidRPr="00DB6802">
        <w:rPr>
          <w:b/>
        </w:rPr>
        <w:t xml:space="preserve"> 3</w:t>
      </w:r>
      <w:r>
        <w:t xml:space="preserve">: drawing objects at specific positions.  Draw 4 cylinders at the corners of a square.  </w:t>
      </w:r>
      <w:r w:rsidR="00D053BC">
        <w:t>Make the cyl</w:t>
      </w:r>
      <w:r w:rsidR="00E27A5E">
        <w:t>inders have a radius of 7</w:t>
      </w:r>
      <w:r w:rsidR="00E32E55">
        <w:t xml:space="preserve"> and height of 5</w:t>
      </w:r>
      <w:r w:rsidR="00E27A5E">
        <w:t>, and the square be 15x15 (so the cylinders will almost touch).</w:t>
      </w:r>
      <w:r w:rsidR="00D053BC">
        <w:br/>
      </w:r>
      <w:r>
        <w:t xml:space="preserve">g = </w:t>
      </w:r>
      <w:proofErr w:type="spellStart"/>
      <w:r>
        <w:t>Graphics.World</w:t>
      </w:r>
      <w:proofErr w:type="spellEnd"/>
      <w:r>
        <w:br/>
        <w:t xml:space="preserve">p1 = </w:t>
      </w:r>
      <w:proofErr w:type="spellStart"/>
      <w:r>
        <w:t>g.AddPosition</w:t>
      </w:r>
      <w:proofErr w:type="spellEnd"/>
      <w:r>
        <w:t>()</w:t>
      </w:r>
      <w:r>
        <w:br/>
        <w:t>p1.AddCylinder (</w:t>
      </w:r>
      <w:r w:rsidR="00E27A5E">
        <w:t>7</w:t>
      </w:r>
      <w:r>
        <w:t>)</w:t>
      </w:r>
      <w:r>
        <w:br/>
        <w:t>p1.SetPosition (0, 0, 0)</w:t>
      </w:r>
    </w:p>
    <w:p w:rsidR="00086AE6" w:rsidRPr="00DD316E" w:rsidRDefault="00086AE6" w:rsidP="00086AE6"/>
    <w:p w:rsidR="00086AE6" w:rsidRPr="00086AE6" w:rsidRDefault="00086AE6" w:rsidP="00086AE6">
      <w:r>
        <w:t xml:space="preserve">g = </w:t>
      </w:r>
      <w:proofErr w:type="spellStart"/>
      <w:r>
        <w:t>Graphics.World</w:t>
      </w:r>
      <w:proofErr w:type="spellEnd"/>
      <w:r>
        <w:br/>
        <w:t>p</w:t>
      </w:r>
      <w:r>
        <w:t>2</w:t>
      </w:r>
      <w:r>
        <w:t xml:space="preserve"> = </w:t>
      </w:r>
      <w:proofErr w:type="spellStart"/>
      <w:r>
        <w:t>g.AddPosition</w:t>
      </w:r>
      <w:proofErr w:type="spellEnd"/>
      <w:r>
        <w:t>()</w:t>
      </w:r>
      <w:r>
        <w:br/>
      </w:r>
      <w:r>
        <w:t>p2</w:t>
      </w:r>
      <w:r>
        <w:t>.AddCylinder (</w:t>
      </w:r>
      <w:r w:rsidR="00E27A5E">
        <w:t>7</w:t>
      </w:r>
      <w:r>
        <w:t>)</w:t>
      </w:r>
      <w:r>
        <w:br/>
      </w:r>
      <w:r>
        <w:t>p2</w:t>
      </w:r>
      <w:r>
        <w:t>.SetPosition (</w:t>
      </w:r>
      <w:r>
        <w:t>15</w:t>
      </w:r>
      <w:r>
        <w:t>, 0, 0)</w:t>
      </w:r>
    </w:p>
    <w:p w:rsidR="00086AE6" w:rsidRPr="00DD316E" w:rsidRDefault="00086AE6" w:rsidP="00086AE6"/>
    <w:p w:rsidR="00086AE6" w:rsidRPr="00086AE6" w:rsidRDefault="00086AE6" w:rsidP="00086AE6">
      <w:r>
        <w:t xml:space="preserve">g = </w:t>
      </w:r>
      <w:proofErr w:type="spellStart"/>
      <w:r>
        <w:t>Graphics.World</w:t>
      </w:r>
      <w:proofErr w:type="spellEnd"/>
      <w:r>
        <w:br/>
        <w:t>p3</w:t>
      </w:r>
      <w:r>
        <w:t xml:space="preserve"> = </w:t>
      </w:r>
      <w:proofErr w:type="spellStart"/>
      <w:r>
        <w:t>g.AddPosition</w:t>
      </w:r>
      <w:proofErr w:type="spellEnd"/>
      <w:r>
        <w:t>()</w:t>
      </w:r>
      <w:r>
        <w:br/>
      </w:r>
      <w:r>
        <w:t>p3</w:t>
      </w:r>
      <w:r>
        <w:t>.AddCylinder (</w:t>
      </w:r>
      <w:r w:rsidR="00E27A5E">
        <w:t>7</w:t>
      </w:r>
      <w:r>
        <w:t>)</w:t>
      </w:r>
      <w:r>
        <w:br/>
      </w:r>
      <w:r>
        <w:t>p3</w:t>
      </w:r>
      <w:r>
        <w:t>.SetP</w:t>
      </w:r>
      <w:r>
        <w:t>osition (15, 0, 15</w:t>
      </w:r>
      <w:r>
        <w:t>)</w:t>
      </w:r>
    </w:p>
    <w:p w:rsidR="00086AE6" w:rsidRPr="00DD316E" w:rsidRDefault="00086AE6" w:rsidP="00086AE6"/>
    <w:p w:rsidR="00086AE6" w:rsidRDefault="00086AE6" w:rsidP="00086AE6">
      <w:r>
        <w:t xml:space="preserve">g = </w:t>
      </w:r>
      <w:proofErr w:type="spellStart"/>
      <w:r>
        <w:t>Graphics.World</w:t>
      </w:r>
      <w:proofErr w:type="spellEnd"/>
      <w:r>
        <w:br/>
        <w:t>p3</w:t>
      </w:r>
      <w:r>
        <w:t xml:space="preserve"> = </w:t>
      </w:r>
      <w:proofErr w:type="spellStart"/>
      <w:r>
        <w:t>g.AddPosition</w:t>
      </w:r>
      <w:proofErr w:type="spellEnd"/>
      <w:r>
        <w:t>()</w:t>
      </w:r>
      <w:r>
        <w:br/>
      </w:r>
      <w:r>
        <w:t>p3</w:t>
      </w:r>
      <w:r>
        <w:t>.AddCylinder (</w:t>
      </w:r>
      <w:r w:rsidR="00E27A5E">
        <w:t>7</w:t>
      </w:r>
      <w:r>
        <w:t>)</w:t>
      </w:r>
      <w:r>
        <w:br/>
      </w:r>
      <w:r>
        <w:t>p3</w:t>
      </w:r>
      <w:r>
        <w:t>.SetP</w:t>
      </w:r>
      <w:r>
        <w:t>osition (0, 0, 15</w:t>
      </w:r>
      <w:r>
        <w:t>)</w:t>
      </w:r>
    </w:p>
    <w:p w:rsidR="00A84A51" w:rsidRDefault="00A84A51" w:rsidP="00086AE6">
      <w:r>
        <w:t xml:space="preserve">Example 4: draw  a cone and rotate it to point along the </w:t>
      </w:r>
      <w:r w:rsidR="00D12DF5">
        <w:t>X axis</w:t>
      </w:r>
    </w:p>
    <w:p w:rsidR="00D12DF5" w:rsidRDefault="00D12DF5" w:rsidP="00086AE6">
      <w:r>
        <w:t xml:space="preserve">g = </w:t>
      </w:r>
      <w:proofErr w:type="spellStart"/>
      <w:r>
        <w:t>Graphics.World</w:t>
      </w:r>
      <w:proofErr w:type="spellEnd"/>
      <w:r>
        <w:br/>
        <w:t xml:space="preserve">p = </w:t>
      </w:r>
      <w:proofErr w:type="spellStart"/>
      <w:r>
        <w:t>g.Container</w:t>
      </w:r>
      <w:proofErr w:type="spellEnd"/>
      <w:r>
        <w:t>()</w:t>
      </w:r>
      <w:r>
        <w:br/>
      </w:r>
      <w:proofErr w:type="spellStart"/>
      <w:r>
        <w:t>p.AddCylinder</w:t>
      </w:r>
      <w:proofErr w:type="spellEnd"/>
      <w:r>
        <w:t xml:space="preserve"> (5, 0, 10, 21) // tall and skinny</w:t>
      </w:r>
      <w:r>
        <w:br/>
      </w:r>
      <w:proofErr w:type="spellStart"/>
      <w:r>
        <w:t>p.Rotate</w:t>
      </w:r>
      <w:proofErr w:type="spellEnd"/>
      <w:r>
        <w:t xml:space="preserve"> (Z, PI/2)</w:t>
      </w:r>
    </w:p>
    <w:p w:rsidR="00D12DF5" w:rsidRPr="00086AE6" w:rsidRDefault="00D12DF5" w:rsidP="00086AE6"/>
    <w:p w:rsidR="00086AE6" w:rsidRDefault="008124C4" w:rsidP="003070FE">
      <w:pPr>
        <w:pStyle w:val="Heading2"/>
      </w:pPr>
      <w:r>
        <w:t>Animation</w:t>
      </w:r>
    </w:p>
    <w:p w:rsidR="00430F33" w:rsidRPr="00DD316E" w:rsidRDefault="003070FE" w:rsidP="00086AE6">
      <w:r>
        <w:t xml:space="preserve">The world can be animated with </w:t>
      </w:r>
      <w:proofErr w:type="spellStart"/>
      <w:r>
        <w:t>world.AnimationStart</w:t>
      </w:r>
      <w:proofErr w:type="spellEnd"/>
      <w:r>
        <w:t xml:space="preserve"> and </w:t>
      </w:r>
      <w:proofErr w:type="spellStart"/>
      <w:r>
        <w:t>AnimationEnd</w:t>
      </w:r>
      <w:proofErr w:type="spellEnd"/>
      <w:r>
        <w:t>.  Every frame, objects in the world will be updated (position and orientation)</w:t>
      </w:r>
    </w:p>
    <w:p w:rsidR="00160BE5" w:rsidRDefault="00160BE5" w:rsidP="00160BE5">
      <w:r>
        <w:t>Example 5</w:t>
      </w:r>
      <w:r>
        <w:t xml:space="preserve">: draw  a cone and </w:t>
      </w:r>
      <w:r>
        <w:t xml:space="preserve">set it to constantly </w:t>
      </w:r>
      <w:r>
        <w:t>rotate along the X axis</w:t>
      </w:r>
    </w:p>
    <w:p w:rsidR="00160BE5" w:rsidRDefault="00160BE5" w:rsidP="00160BE5">
      <w:r>
        <w:t xml:space="preserve">g = </w:t>
      </w:r>
      <w:proofErr w:type="spellStart"/>
      <w:r>
        <w:t>Graphics.World</w:t>
      </w:r>
      <w:proofErr w:type="spellEnd"/>
      <w:r>
        <w:br/>
        <w:t xml:space="preserve">p = </w:t>
      </w:r>
      <w:proofErr w:type="spellStart"/>
      <w:r>
        <w:t>g.Container</w:t>
      </w:r>
      <w:proofErr w:type="spellEnd"/>
      <w:r>
        <w:t>()</w:t>
      </w:r>
      <w:r>
        <w:br/>
      </w:r>
      <w:proofErr w:type="spellStart"/>
      <w:r>
        <w:t>p.AddCylinder</w:t>
      </w:r>
      <w:proofErr w:type="spellEnd"/>
      <w:r>
        <w:t xml:space="preserve"> (5, 0, 10, 21) // tall and skinny</w:t>
      </w:r>
      <w:r>
        <w:br/>
      </w:r>
      <w:r>
        <w:t xml:space="preserve">rot = </w:t>
      </w:r>
    </w:p>
    <w:p w:rsidR="00160BE5" w:rsidRPr="00086AE6" w:rsidRDefault="00160BE5" w:rsidP="00160BE5"/>
    <w:p w:rsidR="004477CB" w:rsidRDefault="004477CB" w:rsidP="00DD316E"/>
    <w:sectPr w:rsidR="004477CB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00002FF" w:usb1="4000205B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552A22"/>
    <w:multiLevelType w:val="hybridMultilevel"/>
    <w:tmpl w:val="453450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F618D6"/>
    <w:multiLevelType w:val="hybridMultilevel"/>
    <w:tmpl w:val="EEFE13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Blog" w:val="1"/>
  </w:docVars>
  <w:rsids>
    <w:rsidRoot w:val="00D454E2"/>
    <w:rsid w:val="00086AE6"/>
    <w:rsid w:val="00160BE5"/>
    <w:rsid w:val="002234B5"/>
    <w:rsid w:val="003070FE"/>
    <w:rsid w:val="00430F33"/>
    <w:rsid w:val="004477CB"/>
    <w:rsid w:val="00496111"/>
    <w:rsid w:val="004F52C7"/>
    <w:rsid w:val="00665C4D"/>
    <w:rsid w:val="00771EDC"/>
    <w:rsid w:val="008124C4"/>
    <w:rsid w:val="00844EB2"/>
    <w:rsid w:val="00A84A51"/>
    <w:rsid w:val="00B803BC"/>
    <w:rsid w:val="00C37FB8"/>
    <w:rsid w:val="00D053BC"/>
    <w:rsid w:val="00D07B81"/>
    <w:rsid w:val="00D12DF5"/>
    <w:rsid w:val="00D454E2"/>
    <w:rsid w:val="00D46C93"/>
    <w:rsid w:val="00DB6802"/>
    <w:rsid w:val="00DD316E"/>
    <w:rsid w:val="00E11A52"/>
    <w:rsid w:val="00E27A5E"/>
    <w:rsid w:val="00E32E55"/>
    <w:rsid w:val="00EF6207"/>
    <w:rsid w:val="00F45FB5"/>
    <w:rsid w:val="00FE3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76C43"/>
  <w15:docId w15:val="{A3F05557-E9C4-4C61-BB27-C619C5F33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2" w:qFormat="1"/>
    <w:lsdException w:name="heading 4" w:semiHidden="1" w:uiPriority="2" w:qFormat="1"/>
    <w:lsdException w:name="heading 5" w:semiHidden="1" w:uiPriority="2" w:qFormat="1"/>
    <w:lsdException w:name="heading 6" w:semiHidden="1" w:uiPriority="2" w:qFormat="1"/>
    <w:lsdException w:name="heading 7" w:semiHidden="1" w:uiPriority="2" w:qFormat="1"/>
    <w:lsdException w:name="heading 8" w:semiHidden="1" w:uiPriority="2" w:qFormat="1"/>
    <w:lsdException w:name="heading 9" w:semiHidden="1" w:uiPriority="2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 w:qFormat="1"/>
    <w:lsdException w:name="toc 2" w:semiHidden="1" w:uiPriority="39" w:qFormat="1"/>
    <w:lsdException w:name="toc 3" w:semiHidden="1" w:uiPriority="39" w:qFormat="1"/>
    <w:lsdException w:name="toc 4" w:semiHidden="1" w:uiPriority="39" w:qFormat="1"/>
    <w:lsdException w:name="toc 5" w:semiHidden="1" w:uiPriority="39" w:qFormat="1"/>
    <w:lsdException w:name="toc 6" w:semiHidden="1" w:uiPriority="39" w:qFormat="1"/>
    <w:lsdException w:name="toc 7" w:semiHidden="1" w:uiPriority="39" w:qFormat="1"/>
    <w:lsdException w:name="toc 8" w:semiHidden="1" w:uiPriority="39" w:qFormat="1"/>
    <w:lsdException w:name="toc 9" w:semiHidden="1" w:uiPriority="39" w:qFormat="1"/>
    <w:lsdException w:name="Normal Indent" w:semiHidden="1"/>
    <w:lsdException w:name="footnote text" w:semiHidden="1"/>
    <w:lsdException w:name="annotation text" w:semiHidden="1"/>
    <w:lsdException w:name="header" w:semiHidden="1"/>
    <w:lsdException w:name="footer" w:semiHidden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/>
    <w:lsdException w:name="HTML Bottom of Form" w:semiHidden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uiPriority="19" w:qFormat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semiHidden="1"/>
    <w:lsdException w:name="Outline List 1" w:semiHidden="1"/>
    <w:lsdException w:name="Outline List 2" w:semiHidden="1"/>
    <w:lsdException w:name="Outline List 3" w:semiHidden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/>
    <w:lsdException w:name="TOC Heading" w:semiHidden="1"/>
    <w:lsdException w:name="Mention" w:semiHidden="1"/>
    <w:lsdException w:name="Smart Hyperlink" w:semiHidden="1"/>
    <w:lsdException w:name="Hashtag" w:semiHidden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next w:val="Normal"/>
    <w:uiPriority w:val="5"/>
    <w:qFormat/>
    <w:pPr>
      <w:spacing w:before="200" w:after="0"/>
      <w:outlineLvl w:val="0"/>
    </w:pPr>
    <w:rPr>
      <w:rFonts w:asciiTheme="majorHAnsi" w:eastAsiaTheme="majorEastAsia" w:hAnsiTheme="majorHAnsi" w:cstheme="majorBidi"/>
      <w:b/>
      <w:bCs/>
      <w:color w:val="323E4F" w:themeColor="text2" w:themeShade="BF"/>
      <w:sz w:val="30"/>
      <w:szCs w:val="36"/>
    </w:rPr>
  </w:style>
  <w:style w:type="paragraph" w:styleId="Heading2">
    <w:name w:val="heading 2"/>
    <w:basedOn w:val="Normal"/>
    <w:next w:val="Normal"/>
    <w:uiPriority w:val="6"/>
    <w:qFormat/>
    <w:p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23E4F" w:themeColor="text2" w:themeShade="BF"/>
      <w:sz w:val="26"/>
      <w:szCs w:val="32"/>
    </w:rPr>
  </w:style>
  <w:style w:type="paragraph" w:styleId="Heading3">
    <w:name w:val="heading 3"/>
    <w:basedOn w:val="Normal"/>
    <w:next w:val="Normal"/>
    <w:uiPriority w:val="7"/>
    <w:qFormat/>
    <w:p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23E4F" w:themeColor="text2" w:themeShade="BF"/>
      <w:szCs w:val="28"/>
    </w:rPr>
  </w:style>
  <w:style w:type="paragraph" w:styleId="Heading4">
    <w:name w:val="heading 4"/>
    <w:basedOn w:val="Normal"/>
    <w:next w:val="Normal"/>
    <w:uiPriority w:val="8"/>
    <w:qFormat/>
    <w:pPr>
      <w:spacing w:before="200" w:after="0"/>
      <w:outlineLvl w:val="3"/>
    </w:pPr>
    <w:rPr>
      <w:rFonts w:asciiTheme="majorHAnsi" w:eastAsiaTheme="majorEastAsia" w:hAnsiTheme="majorHAnsi" w:cstheme="majorBidi"/>
      <w:color w:val="323E4F" w:themeColor="text2" w:themeShade="BF"/>
      <w:szCs w:val="28"/>
    </w:rPr>
  </w:style>
  <w:style w:type="paragraph" w:styleId="Heading5">
    <w:name w:val="heading 5"/>
    <w:basedOn w:val="Normal"/>
    <w:next w:val="Normal"/>
    <w:uiPriority w:val="9"/>
    <w:qFormat/>
    <w:p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323E4F" w:themeColor="text2" w:themeShade="BF"/>
      <w:szCs w:val="28"/>
    </w:rPr>
  </w:style>
  <w:style w:type="paragraph" w:styleId="Heading6">
    <w:name w:val="heading 6"/>
    <w:basedOn w:val="Normal"/>
    <w:next w:val="Normal"/>
    <w:uiPriority w:val="10"/>
    <w:qFormat/>
    <w:pPr>
      <w:spacing w:before="200" w:after="0"/>
      <w:outlineLvl w:val="5"/>
    </w:pPr>
    <w:rPr>
      <w:rFonts w:asciiTheme="majorHAnsi" w:eastAsiaTheme="majorEastAsia" w:hAnsiTheme="majorHAnsi" w:cstheme="majorBidi"/>
      <w:b/>
      <w:bCs/>
      <w:color w:val="323E4F" w:themeColor="text2" w:themeShade="BF"/>
      <w:sz w:val="20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262626"/>
      <w:sz w:val="32"/>
      <w:szCs w:val="38"/>
    </w:rPr>
  </w:style>
  <w:style w:type="paragraph" w:customStyle="1" w:styleId="PublishStatus">
    <w:name w:val="Publish Status"/>
    <w:basedOn w:val="Normal"/>
    <w:semiHidden/>
    <w:pPr>
      <w:pBdr>
        <w:top w:val="single" w:sz="8" w:space="1" w:color="E1E1E1"/>
        <w:left w:val="single" w:sz="8" w:space="2" w:color="F0F0F0"/>
        <w:bottom w:val="single" w:sz="8" w:space="1" w:color="E1E1E1"/>
        <w:right w:val="single" w:sz="8" w:space="2" w:color="F0F0F0"/>
      </w:pBdr>
      <w:shd w:val="clear" w:color="auto" w:fill="F0F0F0"/>
      <w:spacing w:before="100" w:after="100"/>
    </w:pPr>
    <w:rPr>
      <w:rFonts w:ascii="Segoe UI" w:hAnsi="Segoe UI"/>
      <w:color w:val="444444"/>
      <w:sz w:val="18"/>
      <w:szCs w:val="26"/>
    </w:rPr>
  </w:style>
  <w:style w:type="paragraph" w:customStyle="1" w:styleId="PublishStatusAccessible">
    <w:name w:val="PublishStatus_Accessible"/>
    <w:basedOn w:val="Normal"/>
    <w:semiHidden/>
    <w:pPr>
      <w:pBdr>
        <w:top w:val="single" w:sz="4" w:space="1" w:color="444444"/>
        <w:left w:val="single" w:sz="4" w:space="4" w:color="444444"/>
        <w:bottom w:val="single" w:sz="4" w:space="1" w:color="444444"/>
        <w:right w:val="single" w:sz="4" w:space="4" w:color="444444"/>
      </w:pBdr>
      <w:spacing w:before="100" w:after="100"/>
    </w:pPr>
    <w:rPr>
      <w:sz w:val="18"/>
      <w:szCs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666666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ListParagraph">
    <w:name w:val="List Paragraph"/>
    <w:basedOn w:val="Normal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Normal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Normal"/>
    <w:next w:val="Normal"/>
    <w:semiHidden/>
    <w:pPr>
      <w:spacing w:after="120"/>
    </w:pPr>
    <w:rPr>
      <w:sz w:val="2"/>
      <w:szCs w:val="2"/>
    </w:rPr>
  </w:style>
  <w:style w:type="character" w:styleId="Emphasis">
    <w:name w:val="Emphasis"/>
    <w:basedOn w:val="DefaultParagraphFont"/>
    <w:uiPriority w:val="22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C6C6C6"/>
      </w:pBdr>
      <w:spacing w:after="0"/>
    </w:pPr>
    <w:rPr>
      <w:sz w:val="2"/>
      <w:szCs w:val="2"/>
    </w:rPr>
  </w:style>
  <w:style w:type="paragraph" w:styleId="Quote">
    <w:name w:val="Quote"/>
    <w:basedOn w:val="Normal"/>
    <w:next w:val="Normal"/>
    <w:uiPriority w:val="1"/>
    <w:qFormat/>
    <w:pPr>
      <w:ind w:left="720" w:right="720"/>
    </w:pPr>
    <w:rPr>
      <w:color w:val="000000" w:themeColor="text1"/>
    </w:rPr>
  </w:style>
  <w:style w:type="paragraph" w:styleId="NormalWeb">
    <w:name w:val="Normal (Web)"/>
    <w:basedOn w:val="Normal"/>
    <w:uiPriority w:val="1"/>
    <w:rsid w:val="001A41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esmith\AppData\Roaming\Microsoft\Templates\Blog%20pos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95120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2471FC-3987-43DF-B973-BBA3106A78B4}"/>
      </w:docPartPr>
      <w:docPartBody>
        <w:p w:rsidR="00000000" w:rsidRDefault="00A93146">
          <w:r w:rsidRPr="0028649D">
            <w:rPr>
              <w:rStyle w:val="PlaceholderText"/>
            </w:rPr>
            <w:t>[Enter Post Title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00002FF" w:usb1="4000205B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3146"/>
    <w:rsid w:val="00596AEC"/>
    <w:rsid w:val="00A93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314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logPostInfo xmlns="http://www.microsoft.com/Office/Word/BlogTool">
  <PostTitle>3D Graphics and BC Basic</PostTitle>
  <PostDate/>
  <PostID/>
  <Category1/>
  <Category2/>
  <Category3/>
  <Category4/>
  <Category5/>
  <Category6/>
  <Category7/>
  <Category8/>
  <Category9/>
  <Category10/>
  <Account/>
  <Enclosure/>
  <ProviderInfo>
    <PostURL/>
    <API/>
    <Categories/>
    <Trackbacks/>
    <Enclosures/>
    <BlogName/>
    <ImagePostAddress/>
  </ProviderInfo>
  <DefaultAccountEnsured/>
</BlogPostInfo>
</file>

<file path=customXml/itemProps1.xml><?xml version="1.0" encoding="utf-8"?>
<ds:datastoreItem xmlns:ds="http://schemas.openxmlformats.org/officeDocument/2006/customXml" ds:itemID="{5D1E2072-A7E3-4DAE-9149-608034D634F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F329CAD-B019-4FA6-9FEF-74898909AD20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Blog post.dotx</Template>
  <TotalTime>4044</TotalTime>
  <Pages>1</Pages>
  <Words>352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Smith</dc:creator>
  <cp:keywords/>
  <dc:description/>
  <cp:lastModifiedBy>Peter Smith</cp:lastModifiedBy>
  <cp:revision>18</cp:revision>
  <dcterms:created xsi:type="dcterms:W3CDTF">2017-01-22T02:16:00Z</dcterms:created>
  <dcterms:modified xsi:type="dcterms:W3CDTF">2017-01-24T21:40:00Z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TC028435959991</vt:lpwstr>
  </property>
</Properties>
</file>